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291"/>
        <w:tblW w:w="11861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98"/>
        <w:gridCol w:w="698"/>
        <w:gridCol w:w="2566"/>
        <w:gridCol w:w="469"/>
        <w:gridCol w:w="7330"/>
      </w:tblGrid>
      <w:tr w:rsidR="00AA44E1" w14:paraId="2AB2A9FB" w14:textId="77777777" w:rsidTr="00AA44E1">
        <w:trPr>
          <w:trHeight w:val="2389"/>
        </w:trPr>
        <w:tc>
          <w:tcPr>
            <w:tcW w:w="4062" w:type="dxa"/>
            <w:gridSpan w:val="3"/>
            <w:vMerge w:val="restart"/>
            <w:tcBorders>
              <w:bottom w:val="nil"/>
            </w:tcBorders>
          </w:tcPr>
          <w:p w14:paraId="4ADFA9C5" w14:textId="33A58E2C" w:rsidR="00AA44E1" w:rsidRDefault="0029683E" w:rsidP="00AA44E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rFonts w:ascii="Calibri" w:hAnsi="Calibri" w:cs="Calibri"/>
                <w:noProof/>
                <w:color w:val="0072C7" w:themeColor="accent2"/>
              </w:rPr>
              <w:drawing>
                <wp:anchor distT="0" distB="0" distL="114300" distR="114300" simplePos="0" relativeHeight="251658240" behindDoc="0" locked="0" layoutInCell="1" allowOverlap="1" wp14:anchorId="714BEA39" wp14:editId="41D1F4DE">
                  <wp:simplePos x="0" y="0"/>
                  <wp:positionH relativeFrom="margin">
                    <wp:posOffset>38100</wp:posOffset>
                  </wp:positionH>
                  <wp:positionV relativeFrom="margin">
                    <wp:posOffset>0</wp:posOffset>
                  </wp:positionV>
                  <wp:extent cx="1926590" cy="2887345"/>
                  <wp:effectExtent l="0" t="0" r="0" b="8255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887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9" w:type="dxa"/>
            <w:vMerge w:val="restart"/>
            <w:tcBorders>
              <w:bottom w:val="nil"/>
            </w:tcBorders>
          </w:tcPr>
          <w:p w14:paraId="0180BB32" w14:textId="77777777" w:rsidR="00AA44E1" w:rsidRPr="0056708E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7330" w:type="dxa"/>
            <w:tcBorders>
              <w:bottom w:val="nil"/>
            </w:tcBorders>
          </w:tcPr>
          <w:p w14:paraId="429A0B5C" w14:textId="77777777" w:rsidR="00AA44E1" w:rsidRPr="0029683E" w:rsidRDefault="00AA44E1" w:rsidP="00AA44E1">
            <w:pPr>
              <w:pStyle w:val="Title"/>
              <w:rPr>
                <w:rFonts w:ascii="Book Antiqua" w:hAnsi="Book Antiqua"/>
                <w:i/>
                <w:iCs/>
                <w:sz w:val="96"/>
                <w:szCs w:val="96"/>
              </w:rPr>
            </w:pPr>
            <w:r w:rsidRPr="0029683E">
              <w:rPr>
                <w:rFonts w:ascii="Book Antiqua" w:hAnsi="Book Antiqua"/>
                <w:i/>
                <w:iCs/>
                <w:sz w:val="96"/>
                <w:szCs w:val="96"/>
              </w:rPr>
              <w:t>Horair Ahmad</w:t>
            </w:r>
          </w:p>
        </w:tc>
      </w:tr>
      <w:tr w:rsidR="00AA44E1" w14:paraId="625BE8F4" w14:textId="77777777" w:rsidTr="00AA44E1">
        <w:trPr>
          <w:trHeight w:val="1797"/>
        </w:trPr>
        <w:tc>
          <w:tcPr>
            <w:tcW w:w="4062" w:type="dxa"/>
            <w:gridSpan w:val="3"/>
            <w:vMerge/>
            <w:tcBorders>
              <w:bottom w:val="nil"/>
            </w:tcBorders>
          </w:tcPr>
          <w:p w14:paraId="232FD428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69" w:type="dxa"/>
            <w:vMerge/>
            <w:tcBorders>
              <w:bottom w:val="nil"/>
            </w:tcBorders>
          </w:tcPr>
          <w:p w14:paraId="7CEAD16D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 w:val="restart"/>
            <w:tcBorders>
              <w:bottom w:val="nil"/>
            </w:tcBorders>
            <w:vAlign w:val="bottom"/>
          </w:tcPr>
          <w:p w14:paraId="57714D10" w14:textId="77777777" w:rsidR="00AA44E1" w:rsidRPr="00D616F6" w:rsidRDefault="00AA44E1" w:rsidP="00AA44E1">
            <w:pPr>
              <w:pStyle w:val="Heading2"/>
              <w:rPr>
                <w:rFonts w:ascii="Calibri" w:hAnsi="Calibri" w:cs="Calibri"/>
                <w:color w:val="0072C7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E03FE2914C6649CF840912DE7DF89255"/>
              </w:placeholder>
              <w:temporary/>
              <w:showingPlcHdr/>
              <w15:appearance w15:val="hidden"/>
            </w:sdtPr>
            <w:sdtEndPr/>
            <w:sdtContent>
              <w:p w14:paraId="30A6526E" w14:textId="77777777" w:rsidR="00AA44E1" w:rsidRPr="00E572D6" w:rsidRDefault="00AA44E1" w:rsidP="00AA44E1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14:paraId="77B503D9" w14:textId="77777777" w:rsidR="00AA44E1" w:rsidRPr="00740017" w:rsidRDefault="00AA44E1" w:rsidP="00AA44E1">
            <w:pPr>
              <w:pStyle w:val="SchoolName"/>
            </w:pPr>
            <w:r>
              <w:t>University of Agriculture</w:t>
            </w:r>
            <w:r w:rsidRPr="00740017">
              <w:t xml:space="preserve">, </w:t>
            </w:r>
            <w:r>
              <w:t>Faisalabad.</w:t>
            </w:r>
          </w:p>
          <w:p w14:paraId="76619D61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BSCS (6</w:t>
            </w:r>
            <w:r w:rsidRPr="00CF0A13">
              <w:rPr>
                <w:rFonts w:ascii="Calibri" w:hAnsi="Calibri" w:cs="Calibri"/>
                <w:vertAlign w:val="superscript"/>
              </w:rPr>
              <w:t>th</w:t>
            </w:r>
            <w:r>
              <w:rPr>
                <w:rFonts w:ascii="Calibri" w:hAnsi="Calibri" w:cs="Calibri"/>
              </w:rPr>
              <w:t xml:space="preserve"> semester) </w:t>
            </w:r>
          </w:p>
          <w:p w14:paraId="19DF94B1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CGPA / 3.4</w:t>
            </w:r>
          </w:p>
          <w:p w14:paraId="315806EB" w14:textId="77777777" w:rsidR="00AA44E1" w:rsidRDefault="00AA44E1" w:rsidP="00AA44E1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</w:rPr>
            </w:pPr>
          </w:p>
          <w:p w14:paraId="190E3D31" w14:textId="77777777" w:rsidR="00AA44E1" w:rsidRDefault="00AA44E1" w:rsidP="00AA44E1">
            <w:pPr>
              <w:pStyle w:val="ListBullet"/>
              <w:numPr>
                <w:ilvl w:val="0"/>
                <w:numId w:val="0"/>
              </w:numPr>
              <w:rPr>
                <w:rFonts w:ascii="Calibri" w:hAnsi="Calibri" w:cs="Calibri"/>
                <w:b/>
              </w:rPr>
            </w:pPr>
            <w:r w:rsidRPr="00CF0A13">
              <w:rPr>
                <w:rFonts w:ascii="Calibri" w:hAnsi="Calibri" w:cs="Calibri"/>
                <w:b/>
              </w:rPr>
              <w:t>Tips College Canal campus</w:t>
            </w:r>
            <w:r>
              <w:rPr>
                <w:rFonts w:ascii="Calibri" w:hAnsi="Calibri" w:cs="Calibri"/>
                <w:b/>
              </w:rPr>
              <w:t>,</w:t>
            </w:r>
            <w:r w:rsidRPr="00CF0A13">
              <w:rPr>
                <w:rFonts w:ascii="Calibri" w:hAnsi="Calibri" w:cs="Calibri"/>
                <w:b/>
              </w:rPr>
              <w:t xml:space="preserve"> </w:t>
            </w:r>
            <w:r w:rsidRPr="00CF0A13">
              <w:rPr>
                <w:b/>
              </w:rPr>
              <w:t>Faisalabad</w:t>
            </w:r>
            <w:r w:rsidRPr="00CF0A13">
              <w:rPr>
                <w:rFonts w:ascii="Calibri" w:hAnsi="Calibri" w:cs="Calibri"/>
                <w:b/>
              </w:rPr>
              <w:t>.</w:t>
            </w:r>
          </w:p>
          <w:p w14:paraId="524E2FC8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ICS </w:t>
            </w:r>
          </w:p>
          <w:p w14:paraId="1C8BE13A" w14:textId="5958D50C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Marks / 874 </w:t>
            </w:r>
          </w:p>
          <w:p w14:paraId="3D4C322E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Year 2018</w:t>
            </w:r>
          </w:p>
          <w:p w14:paraId="2F2DECD2" w14:textId="77777777" w:rsidR="00AA44E1" w:rsidRPr="00CF0A13" w:rsidRDefault="00AA44E1" w:rsidP="00AA44E1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</w:rPr>
            </w:pPr>
          </w:p>
          <w:p w14:paraId="0FE31387" w14:textId="77777777" w:rsidR="00AA44E1" w:rsidRDefault="00AA44E1" w:rsidP="00AA44E1">
            <w:pPr>
              <w:pStyle w:val="ListBullet"/>
              <w:numPr>
                <w:ilvl w:val="0"/>
                <w:numId w:val="0"/>
              </w:num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 Govt Crescent Model Higher Secondary School.</w:t>
            </w:r>
          </w:p>
          <w:p w14:paraId="1570D05A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Matriculation. </w:t>
            </w:r>
          </w:p>
          <w:p w14:paraId="23F5C9EA" w14:textId="311936B3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Marks / 905 </w:t>
            </w:r>
          </w:p>
          <w:p w14:paraId="274FD8D8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Year 2016</w:t>
            </w:r>
          </w:p>
          <w:p w14:paraId="3D3EB135" w14:textId="77777777" w:rsidR="00AA44E1" w:rsidRPr="00E572D6" w:rsidRDefault="00AA44E1" w:rsidP="00AA44E1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>Skills</w:t>
            </w:r>
          </w:p>
          <w:p w14:paraId="292116D2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MS word, Excel, PowerPoint.</w:t>
            </w:r>
          </w:p>
          <w:p w14:paraId="75754496" w14:textId="2F544A45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C/C++</w:t>
            </w:r>
          </w:p>
          <w:p w14:paraId="4FB1F95B" w14:textId="63776C3B" w:rsidR="00BA2218" w:rsidRDefault="00BA2218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Oracle</w:t>
            </w:r>
          </w:p>
          <w:p w14:paraId="2ED52794" w14:textId="7777777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Html</w:t>
            </w:r>
          </w:p>
          <w:p w14:paraId="425C209F" w14:textId="3F350688" w:rsidR="00AA44E1" w:rsidRDefault="0029683E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CSS</w:t>
            </w:r>
          </w:p>
          <w:p w14:paraId="683671D0" w14:textId="1A9DB297" w:rsidR="00AA44E1" w:rsidRDefault="00AA44E1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Bootstrap</w:t>
            </w:r>
          </w:p>
          <w:p w14:paraId="2596DE90" w14:textId="77777777" w:rsidR="00806BD4" w:rsidRDefault="00806BD4" w:rsidP="00806BD4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JavaScript</w:t>
            </w:r>
          </w:p>
          <w:p w14:paraId="2ED9114A" w14:textId="2D93E609" w:rsidR="00806BD4" w:rsidRDefault="00806BD4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React Js</w:t>
            </w:r>
          </w:p>
          <w:p w14:paraId="42432373" w14:textId="46697E4A" w:rsidR="00806BD4" w:rsidRDefault="00806BD4" w:rsidP="00AA44E1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Next Js</w:t>
            </w:r>
          </w:p>
          <w:p w14:paraId="5279BA37" w14:textId="03FB81B8" w:rsidR="00BA2218" w:rsidRPr="00806BD4" w:rsidRDefault="00BA2218" w:rsidP="00806BD4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WordPress</w:t>
            </w:r>
          </w:p>
          <w:sdt>
            <w:sdtPr>
              <w:rPr>
                <w:rFonts w:ascii="Calibri" w:hAnsi="Calibri" w:cs="Calibri"/>
                <w:color w:val="0072C7"/>
              </w:rPr>
              <w:id w:val="1374043770"/>
              <w:placeholder>
                <w:docPart w:val="E3E06AF8B80E4FA986EAA6122F5421E0"/>
              </w:placeholder>
              <w:temporary/>
              <w:showingPlcHdr/>
              <w15:appearance w15:val="hidden"/>
            </w:sdtPr>
            <w:sdtEndPr/>
            <w:sdtContent>
              <w:p w14:paraId="0BB91FF8" w14:textId="77777777" w:rsidR="00AA44E1" w:rsidRPr="00E572D6" w:rsidRDefault="00AA44E1" w:rsidP="00AA44E1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References</w:t>
                </w:r>
              </w:p>
            </w:sdtContent>
          </w:sdt>
          <w:p w14:paraId="580C13AE" w14:textId="77777777" w:rsidR="00AA44E1" w:rsidRPr="0056708E" w:rsidRDefault="00AA44E1" w:rsidP="00AA44E1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</w:rPr>
              <w:t>Reference will be furnished on demand.</w:t>
            </w:r>
          </w:p>
        </w:tc>
      </w:tr>
      <w:tr w:rsidR="00AA44E1" w14:paraId="3161C77A" w14:textId="77777777" w:rsidTr="00AA44E1">
        <w:trPr>
          <w:trHeight w:val="1317"/>
        </w:trPr>
        <w:tc>
          <w:tcPr>
            <w:tcW w:w="798" w:type="dxa"/>
          </w:tcPr>
          <w:p w14:paraId="7B04C44F" w14:textId="77777777" w:rsidR="00AA44E1" w:rsidRPr="0056708E" w:rsidRDefault="00AA44E1" w:rsidP="00AA44E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3264" w:type="dxa"/>
            <w:gridSpan w:val="2"/>
          </w:tcPr>
          <w:p w14:paraId="00EC0B94" w14:textId="066B4E43" w:rsidR="00AA44E1" w:rsidRPr="0056708E" w:rsidRDefault="00AA44E1" w:rsidP="00AA44E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69" w:type="dxa"/>
            <w:vMerge/>
          </w:tcPr>
          <w:p w14:paraId="7A84F06C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59086043" w14:textId="77777777" w:rsidR="00AA44E1" w:rsidRPr="00590471" w:rsidRDefault="00AA44E1" w:rsidP="00AA44E1"/>
        </w:tc>
      </w:tr>
      <w:tr w:rsidR="00AA44E1" w14:paraId="2CA22C3B" w14:textId="77777777" w:rsidTr="00AA44E1">
        <w:trPr>
          <w:trHeight w:val="614"/>
        </w:trPr>
        <w:tc>
          <w:tcPr>
            <w:tcW w:w="798" w:type="dxa"/>
          </w:tcPr>
          <w:p w14:paraId="0F2E64B2" w14:textId="77777777" w:rsidR="00AA44E1" w:rsidRDefault="00AA44E1" w:rsidP="00AA44E1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98" w:type="dxa"/>
            <w:tcMar>
              <w:left w:w="0" w:type="dxa"/>
              <w:right w:w="0" w:type="dxa"/>
            </w:tcMar>
            <w:vAlign w:val="center"/>
          </w:tcPr>
          <w:p w14:paraId="01D9BE2F" w14:textId="77777777" w:rsidR="00AA44E1" w:rsidRPr="00376291" w:rsidRDefault="00AA44E1" w:rsidP="00AA44E1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825C758" wp14:editId="1C5D4BAB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4AB19C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2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66" w:type="dxa"/>
            <w:vAlign w:val="center"/>
          </w:tcPr>
          <w:p w14:paraId="1961C96C" w14:textId="77777777" w:rsidR="00AA44E1" w:rsidRPr="00380FD1" w:rsidRDefault="00AA44E1" w:rsidP="00AA44E1">
            <w:pPr>
              <w:pStyle w:val="Information"/>
            </w:pPr>
            <w:r>
              <w:t>H:998 g block Gulistan colony no.1 Faisalabad</w:t>
            </w:r>
          </w:p>
          <w:p w14:paraId="5778FE7D" w14:textId="77777777" w:rsidR="00AA44E1" w:rsidRPr="00380FD1" w:rsidRDefault="00AA44E1" w:rsidP="00AA44E1">
            <w:pPr>
              <w:pStyle w:val="Information"/>
            </w:pPr>
          </w:p>
        </w:tc>
        <w:tc>
          <w:tcPr>
            <w:tcW w:w="469" w:type="dxa"/>
            <w:vMerge/>
          </w:tcPr>
          <w:p w14:paraId="57C7F27A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2CAE0FD5" w14:textId="77777777" w:rsidR="00AA44E1" w:rsidRDefault="00AA44E1" w:rsidP="00AA44E1">
            <w:pPr>
              <w:pStyle w:val="Heading1"/>
            </w:pPr>
          </w:p>
        </w:tc>
      </w:tr>
      <w:tr w:rsidR="00AA44E1" w14:paraId="7EF94FD0" w14:textId="77777777" w:rsidTr="00AA44E1">
        <w:trPr>
          <w:trHeight w:val="207"/>
        </w:trPr>
        <w:tc>
          <w:tcPr>
            <w:tcW w:w="798" w:type="dxa"/>
          </w:tcPr>
          <w:p w14:paraId="6487A2B5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3264" w:type="dxa"/>
            <w:gridSpan w:val="2"/>
            <w:vAlign w:val="center"/>
          </w:tcPr>
          <w:p w14:paraId="4279DA56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69" w:type="dxa"/>
            <w:vMerge/>
          </w:tcPr>
          <w:p w14:paraId="57B9F440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13DC2161" w14:textId="77777777" w:rsidR="00AA44E1" w:rsidRDefault="00AA44E1" w:rsidP="00AA44E1">
            <w:pPr>
              <w:pStyle w:val="Heading1"/>
            </w:pPr>
          </w:p>
        </w:tc>
      </w:tr>
      <w:tr w:rsidR="00AA44E1" w14:paraId="3CAE7FEC" w14:textId="77777777" w:rsidTr="00AA44E1">
        <w:trPr>
          <w:trHeight w:val="706"/>
        </w:trPr>
        <w:tc>
          <w:tcPr>
            <w:tcW w:w="798" w:type="dxa"/>
          </w:tcPr>
          <w:p w14:paraId="3D77ED00" w14:textId="77777777" w:rsidR="00AA44E1" w:rsidRDefault="00AA44E1" w:rsidP="00AA44E1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98" w:type="dxa"/>
            <w:tcMar>
              <w:left w:w="0" w:type="dxa"/>
              <w:right w:w="0" w:type="dxa"/>
            </w:tcMar>
            <w:vAlign w:val="center"/>
          </w:tcPr>
          <w:p w14:paraId="3CCBFE61" w14:textId="77777777" w:rsidR="00AA44E1" w:rsidRPr="00376291" w:rsidRDefault="00AA44E1" w:rsidP="00AA44E1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22CAAA6" wp14:editId="469B7FBD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943CEA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AEWWDQAAJY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4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66" w:type="dxa"/>
            <w:vAlign w:val="center"/>
          </w:tcPr>
          <w:p w14:paraId="78EA9FDC" w14:textId="77777777" w:rsidR="00AA44E1" w:rsidRPr="00380FD1" w:rsidRDefault="00AA44E1" w:rsidP="00AA44E1">
            <w:pPr>
              <w:pStyle w:val="Information"/>
            </w:pPr>
            <w:r>
              <w:t>+923157586880</w:t>
            </w:r>
          </w:p>
        </w:tc>
        <w:tc>
          <w:tcPr>
            <w:tcW w:w="469" w:type="dxa"/>
            <w:vMerge/>
          </w:tcPr>
          <w:p w14:paraId="5C03A5D8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12FE311A" w14:textId="77777777" w:rsidR="00AA44E1" w:rsidRDefault="00AA44E1" w:rsidP="00AA44E1">
            <w:pPr>
              <w:pStyle w:val="Heading1"/>
            </w:pPr>
          </w:p>
        </w:tc>
      </w:tr>
      <w:tr w:rsidR="00AA44E1" w14:paraId="72AE5105" w14:textId="77777777" w:rsidTr="00AA44E1">
        <w:trPr>
          <w:trHeight w:val="207"/>
        </w:trPr>
        <w:tc>
          <w:tcPr>
            <w:tcW w:w="798" w:type="dxa"/>
          </w:tcPr>
          <w:p w14:paraId="0D6E5389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3264" w:type="dxa"/>
            <w:gridSpan w:val="2"/>
            <w:vAlign w:val="center"/>
          </w:tcPr>
          <w:p w14:paraId="5C87573B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69" w:type="dxa"/>
            <w:vMerge/>
          </w:tcPr>
          <w:p w14:paraId="4F2A4F92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253B656A" w14:textId="77777777" w:rsidR="00AA44E1" w:rsidRDefault="00AA44E1" w:rsidP="00AA44E1">
            <w:pPr>
              <w:pStyle w:val="Heading1"/>
            </w:pPr>
          </w:p>
        </w:tc>
      </w:tr>
      <w:tr w:rsidR="00AA44E1" w14:paraId="164D4B8E" w14:textId="77777777" w:rsidTr="00AA44E1">
        <w:trPr>
          <w:trHeight w:val="716"/>
        </w:trPr>
        <w:tc>
          <w:tcPr>
            <w:tcW w:w="798" w:type="dxa"/>
          </w:tcPr>
          <w:p w14:paraId="246731E4" w14:textId="77777777" w:rsidR="00AA44E1" w:rsidRDefault="00AA44E1" w:rsidP="00AA44E1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98" w:type="dxa"/>
            <w:tcMar>
              <w:left w:w="0" w:type="dxa"/>
              <w:right w:w="0" w:type="dxa"/>
            </w:tcMar>
            <w:vAlign w:val="center"/>
          </w:tcPr>
          <w:p w14:paraId="25F1C215" w14:textId="77777777" w:rsidR="00AA44E1" w:rsidRPr="00376291" w:rsidRDefault="00AA44E1" w:rsidP="00AA44E1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8062E8" wp14:editId="165F31AE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CFB8E8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GG78jIAAOz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6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66" w:type="dxa"/>
            <w:vAlign w:val="center"/>
          </w:tcPr>
          <w:p w14:paraId="46AF79B1" w14:textId="77777777" w:rsidR="00AA44E1" w:rsidRPr="00380FD1" w:rsidRDefault="00AA44E1" w:rsidP="00AA44E1">
            <w:pPr>
              <w:pStyle w:val="Information"/>
            </w:pPr>
            <w:r>
              <w:t>Hurairmirza19@gmail.com</w:t>
            </w:r>
          </w:p>
        </w:tc>
        <w:tc>
          <w:tcPr>
            <w:tcW w:w="469" w:type="dxa"/>
            <w:vMerge/>
          </w:tcPr>
          <w:p w14:paraId="54DC61E0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25A3C1C4" w14:textId="77777777" w:rsidR="00AA44E1" w:rsidRDefault="00AA44E1" w:rsidP="00AA44E1">
            <w:pPr>
              <w:pStyle w:val="Heading1"/>
            </w:pPr>
          </w:p>
        </w:tc>
      </w:tr>
      <w:tr w:rsidR="00AA44E1" w14:paraId="7CB21A48" w14:textId="77777777" w:rsidTr="00AA44E1">
        <w:trPr>
          <w:trHeight w:val="196"/>
        </w:trPr>
        <w:tc>
          <w:tcPr>
            <w:tcW w:w="798" w:type="dxa"/>
          </w:tcPr>
          <w:p w14:paraId="2E5847C6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3264" w:type="dxa"/>
            <w:gridSpan w:val="2"/>
            <w:vAlign w:val="center"/>
          </w:tcPr>
          <w:p w14:paraId="0BC651D2" w14:textId="77777777" w:rsidR="00AA44E1" w:rsidRPr="00376291" w:rsidRDefault="00AA44E1" w:rsidP="00AA44E1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69" w:type="dxa"/>
            <w:vMerge/>
          </w:tcPr>
          <w:p w14:paraId="523DA56D" w14:textId="77777777" w:rsidR="00AA44E1" w:rsidRDefault="00AA44E1" w:rsidP="00AA44E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22003305" w14:textId="77777777" w:rsidR="00AA44E1" w:rsidRDefault="00AA44E1" w:rsidP="00AA44E1">
            <w:pPr>
              <w:pStyle w:val="Heading1"/>
            </w:pPr>
          </w:p>
        </w:tc>
      </w:tr>
      <w:tr w:rsidR="00AA44E1" w14:paraId="13C5C30B" w14:textId="77777777" w:rsidTr="00AA44E1">
        <w:trPr>
          <w:trHeight w:val="716"/>
        </w:trPr>
        <w:tc>
          <w:tcPr>
            <w:tcW w:w="798" w:type="dxa"/>
          </w:tcPr>
          <w:p w14:paraId="57A749B2" w14:textId="77777777" w:rsidR="00AA44E1" w:rsidRDefault="00AA44E1" w:rsidP="00AA44E1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98" w:type="dxa"/>
            <w:tcMar>
              <w:left w:w="0" w:type="dxa"/>
              <w:right w:w="0" w:type="dxa"/>
            </w:tcMar>
            <w:vAlign w:val="center"/>
          </w:tcPr>
          <w:p w14:paraId="47C31026" w14:textId="77777777" w:rsidR="00AA44E1" w:rsidRPr="00376291" w:rsidRDefault="00AA44E1" w:rsidP="00AA44E1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566" w:type="dxa"/>
            <w:vAlign w:val="center"/>
          </w:tcPr>
          <w:p w14:paraId="214F5D85" w14:textId="77777777" w:rsidR="00AA44E1" w:rsidRPr="00380FD1" w:rsidRDefault="00AA44E1" w:rsidP="00AA44E1">
            <w:pPr>
              <w:pStyle w:val="Information"/>
            </w:pPr>
          </w:p>
        </w:tc>
        <w:tc>
          <w:tcPr>
            <w:tcW w:w="469" w:type="dxa"/>
            <w:vMerge/>
          </w:tcPr>
          <w:p w14:paraId="7CC37760" w14:textId="77777777" w:rsidR="00AA44E1" w:rsidRDefault="00AA44E1" w:rsidP="00AA44E1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7330" w:type="dxa"/>
            <w:vMerge/>
          </w:tcPr>
          <w:p w14:paraId="71C7A9B0" w14:textId="77777777" w:rsidR="00AA44E1" w:rsidRDefault="00AA44E1" w:rsidP="00AA44E1">
            <w:pPr>
              <w:pStyle w:val="Heading1"/>
            </w:pPr>
          </w:p>
        </w:tc>
      </w:tr>
      <w:tr w:rsidR="00AA44E1" w14:paraId="26236D53" w14:textId="77777777" w:rsidTr="00AA44E1">
        <w:trPr>
          <w:trHeight w:val="2769"/>
        </w:trPr>
        <w:tc>
          <w:tcPr>
            <w:tcW w:w="798" w:type="dxa"/>
          </w:tcPr>
          <w:p w14:paraId="24D84B73" w14:textId="77777777" w:rsidR="00AA44E1" w:rsidRPr="0056708E" w:rsidRDefault="00AA44E1" w:rsidP="00AA44E1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3264" w:type="dxa"/>
            <w:gridSpan w:val="2"/>
          </w:tcPr>
          <w:p w14:paraId="18D33513" w14:textId="77777777" w:rsidR="00AA44E1" w:rsidRPr="0056708E" w:rsidRDefault="00AA44E1" w:rsidP="00AA44E1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69" w:type="dxa"/>
          </w:tcPr>
          <w:p w14:paraId="79A7D983" w14:textId="77777777" w:rsidR="00AA44E1" w:rsidRDefault="00AA44E1" w:rsidP="00AA44E1"/>
        </w:tc>
        <w:tc>
          <w:tcPr>
            <w:tcW w:w="7330" w:type="dxa"/>
            <w:vMerge/>
          </w:tcPr>
          <w:p w14:paraId="37507EF6" w14:textId="77777777" w:rsidR="00AA44E1" w:rsidRDefault="00AA44E1" w:rsidP="00AA44E1"/>
        </w:tc>
      </w:tr>
    </w:tbl>
    <w:p w14:paraId="512F9913" w14:textId="77777777" w:rsidR="007F5B63" w:rsidRPr="00CE1E3D" w:rsidRDefault="007F5B63" w:rsidP="006D79A8">
      <w:pPr>
        <w:pStyle w:val="BodyText"/>
      </w:pPr>
    </w:p>
    <w:sectPr w:rsidR="007F5B63" w:rsidRPr="00CE1E3D" w:rsidSect="003D1B71">
      <w:headerReference w:type="default" r:id="rId17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F7354" w14:textId="77777777" w:rsidR="0067562E" w:rsidRDefault="0067562E" w:rsidP="00590471">
      <w:r>
        <w:separator/>
      </w:r>
    </w:p>
  </w:endnote>
  <w:endnote w:type="continuationSeparator" w:id="0">
    <w:p w14:paraId="410FC7D8" w14:textId="77777777" w:rsidR="0067562E" w:rsidRDefault="0067562E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88BD3" w14:textId="77777777" w:rsidR="0067562E" w:rsidRDefault="0067562E" w:rsidP="00590471">
      <w:r>
        <w:separator/>
      </w:r>
    </w:p>
  </w:footnote>
  <w:footnote w:type="continuationSeparator" w:id="0">
    <w:p w14:paraId="11713898" w14:textId="77777777" w:rsidR="0067562E" w:rsidRDefault="0067562E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0D189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E269FF8" wp14:editId="2AD3EBE0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3194DA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7Z94YNTNQJJocy6wc&#10;SwisblSOZTbvCpuVYwmBp4HaRJNjmZVjCYGngSLR5Fjm2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XpxzHMss3IsIfA0UC+OybHMyrGEwNNAkWhyLLNyLCGwNFCOZTY5llnP&#10;sYTA00CRaHIss94VFgJPA0WiybHMyrGEwNNAkWhyLLNyLCHwNFAkmhzLohxLCBwNFuVYQuBlILPz&#10;YnIsi3IsIfA0kNl5MTmWRc+xhMDTQGbnxeRYFiiVdA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x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Q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ByipJ2MeAZxqA9fOE+vPH+VIhT5JS55FAcCW&#10;i0CKKiFu+MNVJtn5BJ6jMKjNQ6YKhYCC7vJkpr5Hnhe9dmL3KhLrhuNFCXVNiYVPRJOSWq7SpOFd&#10;8CcroODQU1nH90XTrTzhpBfDYJhzfTi0cdizctI6MVYo9ZelwkgHoun6y35PoRHYkna6nonZRJ+P&#10;AlNmqx8Sgr0BEw0vDBoKIl7V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3F52FA"/>
    <w:multiLevelType w:val="hybridMultilevel"/>
    <w:tmpl w:val="13D408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6F6"/>
    <w:rsid w:val="00060042"/>
    <w:rsid w:val="0008685D"/>
    <w:rsid w:val="00090860"/>
    <w:rsid w:val="00112FD7"/>
    <w:rsid w:val="00150ABD"/>
    <w:rsid w:val="001946FC"/>
    <w:rsid w:val="00222466"/>
    <w:rsid w:val="0024753C"/>
    <w:rsid w:val="00276026"/>
    <w:rsid w:val="0029683E"/>
    <w:rsid w:val="002A2657"/>
    <w:rsid w:val="002B4549"/>
    <w:rsid w:val="00310F17"/>
    <w:rsid w:val="003131E2"/>
    <w:rsid w:val="00322A46"/>
    <w:rsid w:val="003326CB"/>
    <w:rsid w:val="00353B60"/>
    <w:rsid w:val="00376291"/>
    <w:rsid w:val="00380FD1"/>
    <w:rsid w:val="00383D02"/>
    <w:rsid w:val="00385DE7"/>
    <w:rsid w:val="003D1B71"/>
    <w:rsid w:val="004E158A"/>
    <w:rsid w:val="00565C77"/>
    <w:rsid w:val="0056708E"/>
    <w:rsid w:val="005801E5"/>
    <w:rsid w:val="00590471"/>
    <w:rsid w:val="005D01FA"/>
    <w:rsid w:val="0062054F"/>
    <w:rsid w:val="00653E17"/>
    <w:rsid w:val="0067562E"/>
    <w:rsid w:val="006A08E8"/>
    <w:rsid w:val="006D79A8"/>
    <w:rsid w:val="0072353B"/>
    <w:rsid w:val="007575B6"/>
    <w:rsid w:val="007B3C81"/>
    <w:rsid w:val="007D67CA"/>
    <w:rsid w:val="007E668F"/>
    <w:rsid w:val="007F5B63"/>
    <w:rsid w:val="00803A0A"/>
    <w:rsid w:val="00806BD4"/>
    <w:rsid w:val="008320FA"/>
    <w:rsid w:val="00846CB9"/>
    <w:rsid w:val="008566AA"/>
    <w:rsid w:val="008A1E6E"/>
    <w:rsid w:val="008C024F"/>
    <w:rsid w:val="008C2CFC"/>
    <w:rsid w:val="00911987"/>
    <w:rsid w:val="00912DC8"/>
    <w:rsid w:val="009475DC"/>
    <w:rsid w:val="00967B93"/>
    <w:rsid w:val="009D090F"/>
    <w:rsid w:val="00A31464"/>
    <w:rsid w:val="00A31B16"/>
    <w:rsid w:val="00A33613"/>
    <w:rsid w:val="00A37B0A"/>
    <w:rsid w:val="00A47A8D"/>
    <w:rsid w:val="00AA44E1"/>
    <w:rsid w:val="00AC6C7E"/>
    <w:rsid w:val="00B4158A"/>
    <w:rsid w:val="00B6466C"/>
    <w:rsid w:val="00BA2218"/>
    <w:rsid w:val="00BB1B5D"/>
    <w:rsid w:val="00BC22C7"/>
    <w:rsid w:val="00BD195A"/>
    <w:rsid w:val="00C07240"/>
    <w:rsid w:val="00C14078"/>
    <w:rsid w:val="00CE1E3D"/>
    <w:rsid w:val="00CF0A13"/>
    <w:rsid w:val="00D053FA"/>
    <w:rsid w:val="00D616F6"/>
    <w:rsid w:val="00DC3F0A"/>
    <w:rsid w:val="00E26AED"/>
    <w:rsid w:val="00E73AB8"/>
    <w:rsid w:val="00E90A60"/>
    <w:rsid w:val="00ED47F7"/>
    <w:rsid w:val="00EE7E09"/>
    <w:rsid w:val="00F0223C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E51DA0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rai\AppData\Roaming\Microsoft\Templates\Blue%20spher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03FE2914C6649CF840912DE7DF892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F4C41E-3022-4442-A800-B6F6CF798C23}"/>
      </w:docPartPr>
      <w:docPartBody>
        <w:p w:rsidR="00F738D5" w:rsidRDefault="0035223B" w:rsidP="0035223B">
          <w:pPr>
            <w:pStyle w:val="E03FE2914C6649CF840912DE7DF89255"/>
          </w:pPr>
          <w:r w:rsidRPr="00AC6C7E">
            <w:t>Education</w:t>
          </w:r>
        </w:p>
      </w:docPartBody>
    </w:docPart>
    <w:docPart>
      <w:docPartPr>
        <w:name w:val="E3E06AF8B80E4FA986EAA6122F5421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1CC203-645F-440F-B088-E0601FCE371C}"/>
      </w:docPartPr>
      <w:docPartBody>
        <w:p w:rsidR="00F738D5" w:rsidRDefault="0035223B" w:rsidP="0035223B">
          <w:pPr>
            <w:pStyle w:val="E3E06AF8B80E4FA986EAA6122F5421E0"/>
          </w:pPr>
          <w:r w:rsidRPr="00AC6C7E">
            <w:t>References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A92"/>
    <w:rsid w:val="0035223B"/>
    <w:rsid w:val="007261E4"/>
    <w:rsid w:val="00773B76"/>
    <w:rsid w:val="008359AA"/>
    <w:rsid w:val="00B77A92"/>
    <w:rsid w:val="00F73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03FE2914C6649CF840912DE7DF89255">
    <w:name w:val="E03FE2914C6649CF840912DE7DF89255"/>
    <w:rsid w:val="0035223B"/>
  </w:style>
  <w:style w:type="paragraph" w:customStyle="1" w:styleId="E3E06AF8B80E4FA986EAA6122F5421E0">
    <w:name w:val="E3E06AF8B80E4FA986EAA6122F5421E0"/>
    <w:rsid w:val="0035223B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</Template>
  <TotalTime>0</TotalTime>
  <Pages>1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2020-06-05T10:00:00Z</dcterms:created>
  <dcterms:modified xsi:type="dcterms:W3CDTF">2021-10-15T19:12:00Z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